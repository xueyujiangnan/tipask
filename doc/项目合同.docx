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E7" w:rsidRPr="00356993" w:rsidRDefault="001873E7" w:rsidP="00002FA9">
      <w:pPr>
        <w:pStyle w:val="Title"/>
        <w:rPr>
          <w:sz w:val="48"/>
        </w:rPr>
      </w:pPr>
      <w:r w:rsidRPr="00356993">
        <w:rPr>
          <w:rFonts w:hint="eastAsia"/>
          <w:sz w:val="48"/>
        </w:rPr>
        <w:t>外包合同附件</w:t>
      </w:r>
    </w:p>
    <w:p w:rsidR="001873E7" w:rsidRDefault="001873E7" w:rsidP="00002FA9">
      <w:pPr>
        <w:pStyle w:val="Subtitle"/>
      </w:pPr>
      <w:r>
        <w:rPr>
          <w:rFonts w:hint="eastAsia"/>
        </w:rPr>
        <w:t>项目名称：问答系统</w:t>
      </w:r>
    </w:p>
    <w:p w:rsidR="001873E7" w:rsidRPr="00002FA9" w:rsidRDefault="001873E7" w:rsidP="00002FA9">
      <w:pPr>
        <w:pStyle w:val="Subtitle"/>
      </w:pPr>
      <w:r>
        <w:rPr>
          <w:rFonts w:hint="eastAsia"/>
        </w:rPr>
        <w:t>合同编号：</w:t>
      </w:r>
      <w:r>
        <w:t>20131105</w:t>
      </w:r>
      <w:bookmarkStart w:id="0" w:name="_GoBack"/>
      <w:bookmarkEnd w:id="0"/>
    </w:p>
    <w:p w:rsidR="001873E7" w:rsidRDefault="001873E7" w:rsidP="007170D1">
      <w:pPr>
        <w:pStyle w:val="Heading2"/>
      </w:pPr>
      <w:r>
        <w:rPr>
          <w:rFonts w:hint="eastAsia"/>
        </w:rPr>
        <w:t>定义</w:t>
      </w:r>
    </w:p>
    <w:p w:rsidR="001873E7" w:rsidRDefault="001873E7" w:rsidP="00536E37">
      <w:r>
        <w:t>3Q</w:t>
      </w:r>
      <w:r>
        <w:rPr>
          <w:rFonts w:hint="eastAsia"/>
        </w:rPr>
        <w:t>客户端，我们的</w:t>
      </w:r>
      <w:r>
        <w:t>PC</w:t>
      </w:r>
      <w:r>
        <w:rPr>
          <w:rFonts w:hint="eastAsia"/>
        </w:rPr>
        <w:t>桌面客户端产品，类似于</w:t>
      </w:r>
      <w:r>
        <w:t>QQ</w:t>
      </w:r>
      <w:r>
        <w:rPr>
          <w:rFonts w:hint="eastAsia"/>
        </w:rPr>
        <w:t>的</w:t>
      </w:r>
      <w:r>
        <w:t>IM</w:t>
      </w:r>
      <w:r>
        <w:rPr>
          <w:rFonts w:hint="eastAsia"/>
        </w:rPr>
        <w:t>客户端</w:t>
      </w:r>
    </w:p>
    <w:p w:rsidR="001873E7" w:rsidRDefault="001873E7" w:rsidP="00D3319B">
      <w:r w:rsidRPr="00536E37">
        <w:rPr>
          <w:rStyle w:val="IntenseReference"/>
          <w:rFonts w:hint="eastAsia"/>
        </w:rPr>
        <w:t>提供接口</w:t>
      </w:r>
      <w:r>
        <w:rPr>
          <w:rFonts w:hint="eastAsia"/>
        </w:rPr>
        <w:t>，说明我们会提供</w:t>
      </w:r>
      <w:r>
        <w:t>WebService</w:t>
      </w:r>
      <w:r>
        <w:rPr>
          <w:rFonts w:hint="eastAsia"/>
        </w:rPr>
        <w:t>的接口，供调用</w:t>
      </w:r>
    </w:p>
    <w:p w:rsidR="001873E7" w:rsidRDefault="001873E7" w:rsidP="00D3319B">
      <w:r>
        <w:rPr>
          <w:rFonts w:hint="eastAsia"/>
        </w:rPr>
        <w:t>个人中心</w:t>
      </w:r>
    </w:p>
    <w:p w:rsidR="001873E7" w:rsidRDefault="001873E7" w:rsidP="009878EF">
      <w:pPr>
        <w:pStyle w:val="Heading3"/>
      </w:pPr>
      <w:r>
        <w:rPr>
          <w:rFonts w:hint="eastAsia"/>
        </w:rPr>
        <w:t>桌面</w:t>
      </w:r>
    </w:p>
    <w:p w:rsidR="001873E7" w:rsidRDefault="001873E7" w:rsidP="007170D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修改头像的入口移到头像位置（参考</w:t>
      </w:r>
      <w:r>
        <w:t>QQ</w:t>
      </w:r>
      <w:r>
        <w:rPr>
          <w:rFonts w:hint="eastAsia"/>
        </w:rPr>
        <w:t>）</w:t>
      </w:r>
    </w:p>
    <w:p w:rsidR="001873E7" w:rsidRDefault="001873E7" w:rsidP="007170D1">
      <w:pPr>
        <w:pStyle w:val="ListParagraph"/>
        <w:ind w:left="420" w:firstLineChars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68.25pt;height:69.75pt;visibility:visible">
            <v:imagedata r:id="rId7" o:title=""/>
          </v:shape>
        </w:pict>
      </w:r>
    </w:p>
    <w:p w:rsidR="001873E7" w:rsidRDefault="001873E7" w:rsidP="007170D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头像下面显示的昵称，放大</w:t>
      </w:r>
      <w:r>
        <w:rPr>
          <w:noProof/>
        </w:rPr>
        <w:pict>
          <v:shape id="图片 3" o:spid="_x0000_i1026" type="#_x0000_t75" style="width:63pt;height:18.75pt;visibility:visible">
            <v:imagedata r:id="rId8" o:title=""/>
          </v:shape>
        </w:pict>
      </w:r>
      <w:r>
        <w:rPr>
          <w:rFonts w:hint="eastAsia"/>
        </w:rPr>
        <w:t>，并且头像要显示真实状态（</w:t>
      </w:r>
      <w:r w:rsidRPr="006618F2">
        <w:rPr>
          <w:rStyle w:val="IntenseReference"/>
          <w:rFonts w:hint="eastAsia"/>
        </w:rPr>
        <w:t>提供接口</w:t>
      </w:r>
      <w:r>
        <w:rPr>
          <w:rFonts w:hint="eastAsia"/>
        </w:rPr>
        <w:t>）</w:t>
      </w:r>
    </w:p>
    <w:p w:rsidR="001873E7" w:rsidRPr="007170D1" w:rsidRDefault="001873E7" w:rsidP="00885111">
      <w:pPr>
        <w:pStyle w:val="ListParagraph"/>
        <w:ind w:left="840" w:firstLineChars="0" w:firstLine="0"/>
      </w:pPr>
    </w:p>
    <w:p w:rsidR="001873E7" w:rsidRDefault="001873E7" w:rsidP="009878EF">
      <w:pPr>
        <w:pStyle w:val="Heading3"/>
      </w:pPr>
      <w:r>
        <w:rPr>
          <w:rFonts w:hint="eastAsia"/>
        </w:rPr>
        <w:t>个人资料</w:t>
      </w:r>
    </w:p>
    <w:p w:rsidR="001873E7" w:rsidRDefault="001873E7" w:rsidP="007170D1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删除，修改密码；删除，</w:t>
      </w:r>
      <w:r>
        <w:t>QQ+MSN</w:t>
      </w:r>
      <w:r>
        <w:rPr>
          <w:rFonts w:hint="eastAsia"/>
        </w:rPr>
        <w:t>；增加，客户端提醒</w:t>
      </w:r>
    </w:p>
    <w:p w:rsidR="001873E7" w:rsidRDefault="001873E7" w:rsidP="006618F2">
      <w:pPr>
        <w:pStyle w:val="ListParagraph"/>
        <w:ind w:left="840" w:firstLineChars="0" w:firstLine="0"/>
      </w:pPr>
      <w:r>
        <w:rPr>
          <w:noProof/>
        </w:rPr>
        <w:pict>
          <v:shape id="图片 4" o:spid="_x0000_i1027" type="#_x0000_t75" style="width:348.75pt;height:326.25pt;visibility:visible">
            <v:imagedata r:id="rId9" o:title=""/>
          </v:shape>
        </w:pict>
      </w:r>
    </w:p>
    <w:p w:rsidR="001873E7" w:rsidRDefault="001873E7" w:rsidP="007170D1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修改头像</w:t>
      </w:r>
    </w:p>
    <w:p w:rsidR="001873E7" w:rsidRDefault="001873E7" w:rsidP="00885111">
      <w:pPr>
        <w:pStyle w:val="ListParagraph"/>
        <w:ind w:left="840" w:firstLineChars="0" w:firstLine="0"/>
      </w:pPr>
      <w:r>
        <w:rPr>
          <w:rFonts w:hint="eastAsia"/>
        </w:rPr>
        <w:t>能够自动刷新，不需要用户干预</w:t>
      </w:r>
    </w:p>
    <w:p w:rsidR="001873E7" w:rsidRDefault="001873E7" w:rsidP="00885111">
      <w:pPr>
        <w:pStyle w:val="ListParagraph"/>
        <w:ind w:left="840" w:firstLineChars="0" w:firstLine="0"/>
      </w:pPr>
    </w:p>
    <w:p w:rsidR="001873E7" w:rsidRDefault="001873E7" w:rsidP="009878EF">
      <w:pPr>
        <w:pStyle w:val="Heading2"/>
      </w:pPr>
      <w:r>
        <w:rPr>
          <w:rFonts w:hint="eastAsia"/>
        </w:rPr>
        <w:t>前台浏览</w:t>
      </w:r>
    </w:p>
    <w:p w:rsidR="001873E7" w:rsidRDefault="001873E7" w:rsidP="009878EF">
      <w:pPr>
        <w:pStyle w:val="Heading3"/>
        <w:numPr>
          <w:ilvl w:val="0"/>
          <w:numId w:val="7"/>
        </w:numPr>
      </w:pPr>
      <w:r>
        <w:rPr>
          <w:rFonts w:hint="eastAsia"/>
        </w:rPr>
        <w:t>用户权限</w:t>
      </w:r>
    </w:p>
    <w:p w:rsidR="001873E7" w:rsidRDefault="001873E7" w:rsidP="009878EF">
      <w:r>
        <w:rPr>
          <w:noProof/>
        </w:rPr>
        <w:pict>
          <v:shape id="图片 5" o:spid="_x0000_i1028" type="#_x0000_t75" style="width:412.5pt;height:77.25pt;visibility:visible">
            <v:imagedata r:id="rId10" o:title=""/>
          </v:shape>
        </w:pict>
      </w:r>
    </w:p>
    <w:p w:rsidR="001873E7" w:rsidRDefault="001873E7" w:rsidP="009878EF">
      <w:r>
        <w:rPr>
          <w:rFonts w:hint="eastAsia"/>
        </w:rPr>
        <w:t>这个权限是后台配置的吗？对所有用户开放</w:t>
      </w:r>
    </w:p>
    <w:p w:rsidR="001873E7" w:rsidRDefault="001873E7" w:rsidP="0031335E">
      <w:pPr>
        <w:pStyle w:val="Heading3"/>
      </w:pPr>
      <w:r>
        <w:rPr>
          <w:rFonts w:hint="eastAsia"/>
        </w:rPr>
        <w:t>页头</w:t>
      </w:r>
    </w:p>
    <w:p w:rsidR="001873E7" w:rsidRDefault="001873E7" w:rsidP="00B83FF6">
      <w:r>
        <w:rPr>
          <w:noProof/>
        </w:rPr>
        <w:pict>
          <v:shape id="图片 6" o:spid="_x0000_i1029" type="#_x0000_t75" style="width:415.5pt;height:51.75pt;visibility:visible">
            <v:imagedata r:id="rId11" o:title=""/>
          </v:shape>
        </w:pict>
      </w:r>
    </w:p>
    <w:p w:rsidR="001873E7" w:rsidRPr="00B83FF6" w:rsidRDefault="001873E7" w:rsidP="00B83FF6">
      <w:r>
        <w:rPr>
          <w:rFonts w:hint="eastAsia"/>
        </w:rPr>
        <w:t>单独提炼出来，放在后台或者某个模板文件中，我们自行维护</w:t>
      </w:r>
    </w:p>
    <w:p w:rsidR="001873E7" w:rsidRDefault="001873E7" w:rsidP="0031335E">
      <w:pPr>
        <w:pStyle w:val="Heading3"/>
      </w:pPr>
      <w:r>
        <w:rPr>
          <w:rFonts w:hint="eastAsia"/>
        </w:rPr>
        <w:t>页脚</w:t>
      </w:r>
    </w:p>
    <w:p w:rsidR="001873E7" w:rsidRDefault="001873E7" w:rsidP="0031335E">
      <w:r>
        <w:rPr>
          <w:noProof/>
        </w:rPr>
        <w:pict>
          <v:shape id="图片 1" o:spid="_x0000_i1030" type="#_x0000_t75" style="width:301.5pt;height:69pt;visibility:visible">
            <v:imagedata r:id="rId12" o:title=""/>
          </v:shape>
        </w:pict>
      </w:r>
    </w:p>
    <w:p w:rsidR="001873E7" w:rsidRDefault="001873E7" w:rsidP="0031335E">
      <w:r>
        <w:rPr>
          <w:rFonts w:hint="eastAsia"/>
        </w:rPr>
        <w:t>单独提炼出来，放在后台或者某个模板文件中，我们自行维护</w:t>
      </w:r>
    </w:p>
    <w:p w:rsidR="001873E7" w:rsidRDefault="001873E7" w:rsidP="006215E4">
      <w:pPr>
        <w:pStyle w:val="Heading3"/>
      </w:pPr>
      <w:r>
        <w:rPr>
          <w:rFonts w:hint="eastAsia"/>
        </w:rPr>
        <w:t>提问、回答问题</w:t>
      </w:r>
    </w:p>
    <w:p w:rsidR="001873E7" w:rsidRDefault="001873E7" w:rsidP="006215E4">
      <w:r>
        <w:rPr>
          <w:noProof/>
        </w:rPr>
        <w:pict>
          <v:shape id="图片 7" o:spid="_x0000_i1031" type="#_x0000_t75" style="width:415.5pt;height:366pt;visibility:visible">
            <v:imagedata r:id="rId13" o:title=""/>
          </v:shape>
        </w:pict>
      </w:r>
    </w:p>
    <w:p w:rsidR="001873E7" w:rsidRDefault="001873E7" w:rsidP="00AE03F5">
      <w:pPr>
        <w:pStyle w:val="ListParagraph"/>
        <w:ind w:left="420" w:firstLineChars="0" w:firstLine="0"/>
      </w:pPr>
    </w:p>
    <w:p w:rsidR="001873E7" w:rsidRDefault="001873E7" w:rsidP="00AE03F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进入该页面，光标默认停留在标题的文本框</w:t>
      </w:r>
    </w:p>
    <w:p w:rsidR="001873E7" w:rsidRDefault="001873E7" w:rsidP="00AE03F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删除，</w:t>
      </w:r>
      <w:r>
        <w:t>HTML</w:t>
      </w:r>
      <w:r>
        <w:rPr>
          <w:rFonts w:hint="eastAsia"/>
        </w:rPr>
        <w:t>以及插入脚本的图标</w:t>
      </w:r>
    </w:p>
    <w:p w:rsidR="001873E7" w:rsidRDefault="001873E7" w:rsidP="00AE03F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插入照片旁边，放置一个图标（截屏）</w:t>
      </w:r>
    </w:p>
    <w:p w:rsidR="001873E7" w:rsidRDefault="001873E7" w:rsidP="00AE03F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验证码，做个开关</w:t>
      </w:r>
      <w:r>
        <w:t>————</w:t>
      </w:r>
      <w:r>
        <w:rPr>
          <w:rFonts w:hint="eastAsia"/>
        </w:rPr>
        <w:t>提问不需要验证码，未来有需要时可以打开</w:t>
      </w:r>
    </w:p>
    <w:p w:rsidR="001873E7" w:rsidRDefault="001873E7" w:rsidP="001C1FF2">
      <w:pPr>
        <w:pStyle w:val="ListParagraph"/>
        <w:ind w:left="420" w:firstLineChars="0" w:firstLine="0"/>
      </w:pPr>
      <w:r>
        <w:rPr>
          <w:rFonts w:hint="eastAsia"/>
        </w:rPr>
        <w:t>回答问题，也不需要验证码</w:t>
      </w:r>
    </w:p>
    <w:p w:rsidR="001873E7" w:rsidRDefault="001873E7" w:rsidP="00AE03F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上图，橙色框的内容，默认不出现，做成高级选项，用户可以展开</w:t>
      </w:r>
    </w:p>
    <w:p w:rsidR="001873E7" w:rsidRDefault="001873E7" w:rsidP="00AE03F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问题分类文本框信息的字体，和其他字体统一起来。</w:t>
      </w:r>
    </w:p>
    <w:p w:rsidR="001873E7" w:rsidRPr="00A357C8" w:rsidRDefault="001873E7" w:rsidP="00AE03F5">
      <w:pPr>
        <w:pStyle w:val="ListParagraph"/>
        <w:numPr>
          <w:ilvl w:val="0"/>
          <w:numId w:val="8"/>
        </w:numPr>
        <w:ind w:firstLineChars="0"/>
        <w:rPr>
          <w:b/>
          <w:color w:val="FF0000"/>
        </w:rPr>
      </w:pPr>
      <w:r w:rsidRPr="00A357C8">
        <w:rPr>
          <w:rFonts w:hint="eastAsia"/>
          <w:b/>
          <w:color w:val="FF0000"/>
        </w:rPr>
        <w:t>插入截屏（位于图片的左边）</w:t>
      </w:r>
    </w:p>
    <w:p w:rsidR="001873E7" w:rsidRPr="00A357C8" w:rsidRDefault="001873E7" w:rsidP="001747BA">
      <w:pPr>
        <w:pStyle w:val="ListParagraph"/>
        <w:numPr>
          <w:ilvl w:val="0"/>
          <w:numId w:val="18"/>
        </w:numPr>
        <w:ind w:firstLineChars="0"/>
        <w:rPr>
          <w:b/>
          <w:color w:val="FF0000"/>
        </w:rPr>
      </w:pPr>
      <w:r w:rsidRPr="00A357C8">
        <w:rPr>
          <w:rFonts w:hint="eastAsia"/>
          <w:b/>
          <w:color w:val="FF0000"/>
        </w:rPr>
        <w:t>我们提供</w:t>
      </w:r>
      <w:r w:rsidRPr="00A357C8">
        <w:rPr>
          <w:b/>
          <w:color w:val="FF0000"/>
        </w:rPr>
        <w:t>Activex</w:t>
      </w:r>
      <w:r w:rsidRPr="00A357C8">
        <w:rPr>
          <w:rFonts w:hint="eastAsia"/>
          <w:b/>
          <w:color w:val="FF0000"/>
        </w:rPr>
        <w:t>插件</w:t>
      </w:r>
    </w:p>
    <w:p w:rsidR="001873E7" w:rsidRDefault="001873E7" w:rsidP="005C3C72">
      <w:pPr>
        <w:pStyle w:val="ListParagraph"/>
        <w:numPr>
          <w:ilvl w:val="0"/>
          <w:numId w:val="18"/>
        </w:numPr>
        <w:ind w:firstLineChars="0"/>
        <w:rPr>
          <w:b/>
          <w:color w:val="FF0000"/>
        </w:rPr>
      </w:pPr>
      <w:r w:rsidRPr="00A357C8">
        <w:rPr>
          <w:rFonts w:hint="eastAsia"/>
          <w:b/>
          <w:color w:val="FF0000"/>
        </w:rPr>
        <w:t>截屏后，其图片保存在硬盘某个路径，交给</w:t>
      </w:r>
      <w:r w:rsidRPr="00A357C8">
        <w:rPr>
          <w:b/>
          <w:color w:val="FF0000"/>
        </w:rPr>
        <w:t>Web</w:t>
      </w:r>
      <w:r w:rsidRPr="00A357C8">
        <w:rPr>
          <w:rFonts w:hint="eastAsia"/>
          <w:b/>
          <w:color w:val="FF0000"/>
        </w:rPr>
        <w:t>端上传，并直接在内容编辑的文本框显示出来，这个过程需要在</w:t>
      </w:r>
      <w:r w:rsidRPr="00A357C8">
        <w:rPr>
          <w:b/>
          <w:color w:val="FF0000"/>
        </w:rPr>
        <w:t>web</w:t>
      </w:r>
      <w:r w:rsidRPr="00A357C8">
        <w:rPr>
          <w:rFonts w:hint="eastAsia"/>
          <w:b/>
          <w:color w:val="FF0000"/>
        </w:rPr>
        <w:t>端显示动画。</w:t>
      </w:r>
    </w:p>
    <w:p w:rsidR="001873E7" w:rsidRPr="00A357C8" w:rsidRDefault="001873E7" w:rsidP="005C3C72">
      <w:pPr>
        <w:pStyle w:val="ListParagraph"/>
        <w:numPr>
          <w:ilvl w:val="0"/>
          <w:numId w:val="18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当用户的电脑没有安装截屏插件时，弹出一个提示框，让用户先安装</w:t>
      </w:r>
    </w:p>
    <w:p w:rsidR="001873E7" w:rsidRDefault="001873E7" w:rsidP="00AE03F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插入图片</w:t>
      </w:r>
    </w:p>
    <w:p w:rsidR="001873E7" w:rsidRDefault="001873E7" w:rsidP="005019A8">
      <w:pPr>
        <w:pStyle w:val="ListParagraph"/>
        <w:ind w:left="420" w:firstLineChars="0" w:firstLine="0"/>
      </w:pPr>
      <w:r>
        <w:rPr>
          <w:noProof/>
        </w:rPr>
        <w:pict>
          <v:shape id="图片 8" o:spid="_x0000_i1032" type="#_x0000_t75" style="width:414pt;height:1in;visibility:visible">
            <v:imagedata r:id="rId14" o:title=""/>
          </v:shape>
        </w:pict>
      </w:r>
    </w:p>
    <w:p w:rsidR="001873E7" w:rsidRDefault="001873E7" w:rsidP="005019A8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删除：网络图片，在线管理</w:t>
      </w:r>
    </w:p>
    <w:p w:rsidR="001873E7" w:rsidRDefault="001873E7" w:rsidP="005019A8">
      <w:pPr>
        <w:pStyle w:val="ListParagraph"/>
        <w:numPr>
          <w:ilvl w:val="0"/>
          <w:numId w:val="9"/>
        </w:numPr>
        <w:ind w:firstLineChars="0"/>
      </w:pPr>
      <w:r>
        <w:t>TAB</w:t>
      </w:r>
      <w:r>
        <w:rPr>
          <w:rFonts w:hint="eastAsia"/>
        </w:rPr>
        <w:t>标签，要从视觉上容易区分些，否则不清楚当前的位置</w:t>
      </w:r>
    </w:p>
    <w:p w:rsidR="001873E7" w:rsidRPr="005019A8" w:rsidRDefault="001873E7" w:rsidP="005019A8">
      <w:pPr>
        <w:pStyle w:val="ListParagraph"/>
        <w:ind w:left="420" w:firstLineChars="0" w:firstLine="0"/>
      </w:pPr>
    </w:p>
    <w:p w:rsidR="001873E7" w:rsidRDefault="001873E7" w:rsidP="00AE03F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插入视频，视频搜索功能缺失。</w:t>
      </w:r>
    </w:p>
    <w:p w:rsidR="001873E7" w:rsidRDefault="001873E7" w:rsidP="007A03CE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插入图片时，默认使用图片的缩略图（按比例缩放的），而非原图，否则整个版面没法编辑了。</w:t>
      </w:r>
    </w:p>
    <w:p w:rsidR="001873E7" w:rsidRDefault="001873E7" w:rsidP="00AE03F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系统不要推荐问题（后台配置？），以下信息删除。</w:t>
      </w:r>
    </w:p>
    <w:p w:rsidR="001873E7" w:rsidRDefault="001873E7" w:rsidP="00A809AF">
      <w:pPr>
        <w:pStyle w:val="ListParagraph"/>
        <w:ind w:left="420" w:firstLineChars="0" w:firstLine="0"/>
      </w:pPr>
      <w:r>
        <w:rPr>
          <w:noProof/>
        </w:rPr>
        <w:pict>
          <v:shape id="图片 9" o:spid="_x0000_i1033" type="#_x0000_t75" style="width:414.75pt;height:193.5pt;visibility:visible">
            <v:imagedata r:id="rId15" o:title=""/>
          </v:shape>
        </w:pict>
      </w:r>
    </w:p>
    <w:p w:rsidR="001873E7" w:rsidRDefault="001873E7" w:rsidP="00D56F87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提问问题时，网页的右边区域，列出我曾经提过的问题，如下图，放在</w:t>
      </w:r>
      <w:r w:rsidRPr="00CE4E3E">
        <w:rPr>
          <w:rFonts w:hint="eastAsia"/>
          <w:b/>
        </w:rPr>
        <w:t>最顶部</w:t>
      </w:r>
    </w:p>
    <w:p w:rsidR="001873E7" w:rsidRDefault="001873E7" w:rsidP="00D56F87">
      <w:pPr>
        <w:pStyle w:val="ListParagraph"/>
        <w:ind w:left="420" w:firstLineChars="0" w:firstLine="0"/>
      </w:pPr>
      <w:r>
        <w:rPr>
          <w:noProof/>
        </w:rPr>
        <w:pict>
          <v:shape id="图片 12" o:spid="_x0000_i1034" type="#_x0000_t75" style="width:191.25pt;height:347.25pt;visibility:visible">
            <v:imagedata r:id="rId16" o:title=""/>
          </v:shape>
        </w:pict>
      </w:r>
    </w:p>
    <w:p w:rsidR="001873E7" w:rsidRDefault="001873E7" w:rsidP="001C1FF2">
      <w:pPr>
        <w:pStyle w:val="Heading2"/>
      </w:pPr>
      <w:r>
        <w:rPr>
          <w:rFonts w:hint="eastAsia"/>
        </w:rPr>
        <w:t>用户注册</w:t>
      </w:r>
    </w:p>
    <w:p w:rsidR="001873E7" w:rsidRDefault="001873E7" w:rsidP="00DA7B75">
      <w:pPr>
        <w:pStyle w:val="Heading3"/>
        <w:numPr>
          <w:ilvl w:val="0"/>
          <w:numId w:val="11"/>
        </w:numPr>
      </w:pPr>
      <w:r>
        <w:rPr>
          <w:rFonts w:hint="eastAsia"/>
        </w:rPr>
        <w:t>注册开关</w:t>
      </w:r>
    </w:p>
    <w:p w:rsidR="001873E7" w:rsidRDefault="001873E7" w:rsidP="00536E37">
      <w:r>
        <w:rPr>
          <w:rFonts w:hint="eastAsia"/>
        </w:rPr>
        <w:t>默认关闭用户注册，但需要时可以打开。</w:t>
      </w:r>
    </w:p>
    <w:p w:rsidR="001873E7" w:rsidRDefault="001873E7" w:rsidP="00536E37">
      <w:pPr>
        <w:pStyle w:val="Heading3"/>
      </w:pPr>
      <w:r>
        <w:rPr>
          <w:rFonts w:hint="eastAsia"/>
        </w:rPr>
        <w:t>用户来源</w:t>
      </w:r>
    </w:p>
    <w:p w:rsidR="001873E7" w:rsidRDefault="001873E7" w:rsidP="008A05B4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情况一：用户从</w:t>
      </w:r>
      <w:r>
        <w:t>3Q</w:t>
      </w:r>
      <w:r>
        <w:rPr>
          <w:rFonts w:hint="eastAsia"/>
        </w:rPr>
        <w:t>客户端，第一次进入</w:t>
      </w:r>
    </w:p>
    <w:p w:rsidR="001873E7" w:rsidRPr="00536E37" w:rsidRDefault="001873E7" w:rsidP="008A05B4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情况二：用户直接进入问答系统，并通过</w:t>
      </w:r>
      <w:r>
        <w:t>3Q</w:t>
      </w:r>
      <w:r>
        <w:rPr>
          <w:rFonts w:hint="eastAsia"/>
        </w:rPr>
        <w:t>账号、密码登录</w:t>
      </w:r>
    </w:p>
    <w:p w:rsidR="001873E7" w:rsidRDefault="001873E7" w:rsidP="00531F8C">
      <w:pPr>
        <w:pStyle w:val="Heading2"/>
      </w:pPr>
      <w:r>
        <w:rPr>
          <w:rFonts w:hint="eastAsia"/>
        </w:rPr>
        <w:t>礼品区</w:t>
      </w:r>
    </w:p>
    <w:p w:rsidR="001873E7" w:rsidRDefault="001873E7" w:rsidP="00274DCD">
      <w:pPr>
        <w:pStyle w:val="Heading3"/>
        <w:numPr>
          <w:ilvl w:val="0"/>
          <w:numId w:val="24"/>
        </w:numPr>
      </w:pPr>
      <w:r>
        <w:rPr>
          <w:rFonts w:hint="eastAsia"/>
        </w:rPr>
        <w:t>充值点卡</w:t>
      </w:r>
    </w:p>
    <w:p w:rsidR="001873E7" w:rsidRDefault="001873E7" w:rsidP="00F6108D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如果选择点卡，则调用</w:t>
      </w:r>
      <w:r>
        <w:t>3Q</w:t>
      </w:r>
      <w:r>
        <w:rPr>
          <w:rFonts w:hint="eastAsia"/>
        </w:rPr>
        <w:t>的接口（</w:t>
      </w:r>
      <w:r w:rsidRPr="006618F2">
        <w:rPr>
          <w:rStyle w:val="IntenseReference"/>
          <w:rFonts w:hint="eastAsia"/>
        </w:rPr>
        <w:t>提供接口</w:t>
      </w:r>
      <w:r>
        <w:rPr>
          <w:rFonts w:hint="eastAsia"/>
        </w:rPr>
        <w:t>），直接充值到用户当前</w:t>
      </w:r>
      <w:r>
        <w:t>ID</w:t>
      </w:r>
      <w:r>
        <w:rPr>
          <w:rFonts w:hint="eastAsia"/>
        </w:rPr>
        <w:t>的账户中。</w:t>
      </w:r>
    </w:p>
    <w:p w:rsidR="001873E7" w:rsidRDefault="001873E7" w:rsidP="00F6108D">
      <w:pPr>
        <w:pStyle w:val="ListParagraph"/>
        <w:ind w:left="420" w:firstLineChars="0" w:firstLine="0"/>
      </w:pPr>
      <w:r>
        <w:t>HTTPS</w:t>
      </w:r>
      <w:r>
        <w:rPr>
          <w:rFonts w:hint="eastAsia"/>
        </w:rPr>
        <w:t>，加密</w:t>
      </w:r>
    </w:p>
    <w:p w:rsidR="001873E7" w:rsidRDefault="001873E7" w:rsidP="00F6108D">
      <w:pPr>
        <w:pStyle w:val="ListParagraph"/>
        <w:ind w:left="420" w:firstLineChars="0" w:firstLine="0"/>
      </w:pPr>
    </w:p>
    <w:p w:rsidR="001873E7" w:rsidRDefault="001873E7" w:rsidP="00F6108D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确定后，由</w:t>
      </w:r>
      <w:r>
        <w:t>3Q</w:t>
      </w:r>
      <w:r>
        <w:rPr>
          <w:rFonts w:hint="eastAsia"/>
        </w:rPr>
        <w:t>系统，给客户端推送信息</w:t>
      </w:r>
    </w:p>
    <w:p w:rsidR="001873E7" w:rsidRDefault="001873E7" w:rsidP="00F6108D">
      <w:pPr>
        <w:pStyle w:val="ListParagraph"/>
        <w:ind w:left="420" w:firstLineChars="0" w:firstLine="0"/>
      </w:pPr>
      <w:r>
        <w:rPr>
          <w:rFonts w:hint="eastAsia"/>
        </w:rPr>
        <w:t>您于</w:t>
      </w:r>
      <w:r>
        <w:t>x</w:t>
      </w:r>
      <w:r>
        <w:rPr>
          <w:rFonts w:hint="eastAsia"/>
        </w:rPr>
        <w:t>年</w:t>
      </w:r>
      <w:r>
        <w:t>x</w:t>
      </w:r>
      <w:r>
        <w:rPr>
          <w:rFonts w:hint="eastAsia"/>
        </w:rPr>
        <w:t>月</w:t>
      </w:r>
      <w:r>
        <w:t>x</w:t>
      </w:r>
      <w:r>
        <w:rPr>
          <w:rFonts w:hint="eastAsia"/>
        </w:rPr>
        <w:t>日</w:t>
      </w:r>
      <w:r>
        <w:t xml:space="preserve"> x</w:t>
      </w:r>
      <w:r>
        <w:rPr>
          <w:rFonts w:hint="eastAsia"/>
        </w:rPr>
        <w:t>时</w:t>
      </w:r>
      <w:r>
        <w:t>x</w:t>
      </w:r>
      <w:r>
        <w:rPr>
          <w:rFonts w:hint="eastAsia"/>
        </w:rPr>
        <w:t>分</w:t>
      </w:r>
    </w:p>
    <w:p w:rsidR="001873E7" w:rsidRDefault="001873E7" w:rsidP="00F6108D">
      <w:pPr>
        <w:pStyle w:val="ListParagraph"/>
        <w:ind w:left="420" w:firstLineChars="0" w:firstLine="0"/>
      </w:pPr>
      <w:r>
        <w:rPr>
          <w:rFonts w:hint="eastAsia"/>
        </w:rPr>
        <w:t>在</w:t>
      </w:r>
      <w:r>
        <w:t>3Q</w:t>
      </w:r>
      <w:r>
        <w:rPr>
          <w:rFonts w:hint="eastAsia"/>
        </w:rPr>
        <w:t>问答系统兑换了</w:t>
      </w:r>
      <w:r>
        <w:t>xx</w:t>
      </w:r>
      <w:r>
        <w:rPr>
          <w:rFonts w:hint="eastAsia"/>
        </w:rPr>
        <w:t>元的点卡</w:t>
      </w:r>
    </w:p>
    <w:p w:rsidR="001873E7" w:rsidRDefault="001873E7" w:rsidP="00F6108D">
      <w:pPr>
        <w:pStyle w:val="ListParagraph"/>
        <w:ind w:left="420" w:firstLineChars="0" w:firstLine="0"/>
      </w:pPr>
      <w:r>
        <w:rPr>
          <w:rFonts w:hint="eastAsia"/>
        </w:rPr>
        <w:t>已经成功充值到您当前的</w:t>
      </w:r>
      <w:r>
        <w:t>3Q</w:t>
      </w:r>
      <w:r>
        <w:rPr>
          <w:rFonts w:hint="eastAsia"/>
        </w:rPr>
        <w:t>账户中</w:t>
      </w:r>
    </w:p>
    <w:p w:rsidR="001873E7" w:rsidRPr="00274DCD" w:rsidRDefault="001873E7" w:rsidP="00F6108D">
      <w:pPr>
        <w:pStyle w:val="ListParagraph"/>
        <w:ind w:left="420" w:firstLineChars="0" w:firstLine="0"/>
      </w:pPr>
      <w:r>
        <w:rPr>
          <w:rFonts w:hint="eastAsia"/>
        </w:rPr>
        <w:t>如果本操作不是您发起的，请及时联系我们</w:t>
      </w:r>
    </w:p>
    <w:p w:rsidR="001873E7" w:rsidRDefault="001873E7" w:rsidP="00F6108D">
      <w:pPr>
        <w:pStyle w:val="ListParagraph"/>
        <w:ind w:left="420" w:firstLineChars="0" w:firstLine="0"/>
      </w:pPr>
    </w:p>
    <w:p w:rsidR="001873E7" w:rsidRDefault="001873E7" w:rsidP="00DC68A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同时，问答系统给管理员邮箱（可能没有或多个）发一封邮件</w:t>
      </w:r>
    </w:p>
    <w:p w:rsidR="001873E7" w:rsidRDefault="001873E7" w:rsidP="00DC68A8">
      <w:pPr>
        <w:pStyle w:val="ListParagraph"/>
        <w:ind w:left="420" w:firstLineChars="0" w:firstLine="0"/>
      </w:pPr>
      <w:r>
        <w:t>3Q-ID=55xxxxx</w:t>
      </w:r>
      <w:r>
        <w:rPr>
          <w:rFonts w:hint="eastAsia"/>
        </w:rPr>
        <w:t>的用户于</w:t>
      </w:r>
      <w:r>
        <w:t>x</w:t>
      </w:r>
      <w:r>
        <w:rPr>
          <w:rFonts w:hint="eastAsia"/>
        </w:rPr>
        <w:t>年</w:t>
      </w:r>
      <w:r>
        <w:t>x</w:t>
      </w:r>
      <w:r>
        <w:rPr>
          <w:rFonts w:hint="eastAsia"/>
        </w:rPr>
        <w:t>月</w:t>
      </w:r>
      <w:r>
        <w:t>x</w:t>
      </w:r>
      <w:r>
        <w:rPr>
          <w:rFonts w:hint="eastAsia"/>
        </w:rPr>
        <w:t>日</w:t>
      </w:r>
      <w:r>
        <w:t xml:space="preserve"> x</w:t>
      </w:r>
      <w:r>
        <w:rPr>
          <w:rFonts w:hint="eastAsia"/>
        </w:rPr>
        <w:t>时</w:t>
      </w:r>
      <w:r>
        <w:t>x</w:t>
      </w:r>
      <w:r>
        <w:rPr>
          <w:rFonts w:hint="eastAsia"/>
        </w:rPr>
        <w:t>分</w:t>
      </w:r>
    </w:p>
    <w:p w:rsidR="001873E7" w:rsidRDefault="001873E7" w:rsidP="00DC68A8">
      <w:pPr>
        <w:pStyle w:val="ListParagraph"/>
        <w:ind w:left="420" w:firstLineChars="0" w:firstLine="0"/>
      </w:pPr>
      <w:r>
        <w:rPr>
          <w:rFonts w:hint="eastAsia"/>
        </w:rPr>
        <w:t>在</w:t>
      </w:r>
      <w:r>
        <w:t>3Q</w:t>
      </w:r>
      <w:r>
        <w:rPr>
          <w:rFonts w:hint="eastAsia"/>
        </w:rPr>
        <w:t>问答系统兑换了</w:t>
      </w:r>
      <w:r>
        <w:t>xx</w:t>
      </w:r>
      <w:r>
        <w:rPr>
          <w:rFonts w:hint="eastAsia"/>
        </w:rPr>
        <w:t>元的点卡</w:t>
      </w:r>
    </w:p>
    <w:p w:rsidR="001873E7" w:rsidRPr="00DC68A8" w:rsidRDefault="001873E7" w:rsidP="00F6108D">
      <w:pPr>
        <w:pStyle w:val="ListParagraph"/>
        <w:ind w:left="420" w:firstLineChars="0" w:firstLine="0"/>
      </w:pPr>
    </w:p>
    <w:p w:rsidR="001873E7" w:rsidRDefault="001873E7" w:rsidP="00274DCD">
      <w:pPr>
        <w:pStyle w:val="Heading3"/>
      </w:pPr>
      <w:r>
        <w:rPr>
          <w:rFonts w:hint="eastAsia"/>
        </w:rPr>
        <w:t>实物</w:t>
      </w:r>
    </w:p>
    <w:p w:rsidR="001873E7" w:rsidRDefault="001873E7" w:rsidP="00DC68A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如果选择实物，需要用户提供快递地址以及详细的联系方式</w:t>
      </w:r>
    </w:p>
    <w:p w:rsidR="001873E7" w:rsidRDefault="001873E7" w:rsidP="00DC68A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确定后，需要调用</w:t>
      </w:r>
      <w:r>
        <w:t>3Q</w:t>
      </w:r>
      <w:r>
        <w:rPr>
          <w:rFonts w:hint="eastAsia"/>
        </w:rPr>
        <w:t>的通知接口（</w:t>
      </w:r>
      <w:r w:rsidRPr="006618F2">
        <w:rPr>
          <w:rStyle w:val="IntenseReference"/>
          <w:rFonts w:hint="eastAsia"/>
        </w:rPr>
        <w:t>提供接口</w:t>
      </w:r>
      <w:r>
        <w:rPr>
          <w:rFonts w:hint="eastAsia"/>
        </w:rPr>
        <w:t>），给客户端推送信息</w:t>
      </w:r>
    </w:p>
    <w:p w:rsidR="001873E7" w:rsidRDefault="001873E7" w:rsidP="00274DCD">
      <w:pPr>
        <w:pStyle w:val="ListParagraph"/>
        <w:ind w:left="420" w:firstLineChars="0" w:firstLine="0"/>
      </w:pPr>
      <w:r>
        <w:rPr>
          <w:rFonts w:hint="eastAsia"/>
        </w:rPr>
        <w:t>您于</w:t>
      </w:r>
      <w:r>
        <w:t>x</w:t>
      </w:r>
      <w:r>
        <w:rPr>
          <w:rFonts w:hint="eastAsia"/>
        </w:rPr>
        <w:t>年</w:t>
      </w:r>
      <w:r>
        <w:t>x</w:t>
      </w:r>
      <w:r>
        <w:rPr>
          <w:rFonts w:hint="eastAsia"/>
        </w:rPr>
        <w:t>月</w:t>
      </w:r>
      <w:r>
        <w:t>x</w:t>
      </w:r>
      <w:r>
        <w:rPr>
          <w:rFonts w:hint="eastAsia"/>
        </w:rPr>
        <w:t>日</w:t>
      </w:r>
      <w:r>
        <w:t xml:space="preserve"> x</w:t>
      </w:r>
      <w:r>
        <w:rPr>
          <w:rFonts w:hint="eastAsia"/>
        </w:rPr>
        <w:t>时</w:t>
      </w:r>
      <w:r>
        <w:t>x</w:t>
      </w:r>
      <w:r>
        <w:rPr>
          <w:rFonts w:hint="eastAsia"/>
        </w:rPr>
        <w:t>分</w:t>
      </w:r>
    </w:p>
    <w:p w:rsidR="001873E7" w:rsidRDefault="001873E7" w:rsidP="00274DCD">
      <w:pPr>
        <w:pStyle w:val="ListParagraph"/>
        <w:ind w:left="420" w:firstLineChars="0" w:firstLine="0"/>
      </w:pPr>
      <w:r>
        <w:rPr>
          <w:rFonts w:hint="eastAsia"/>
        </w:rPr>
        <w:t>在</w:t>
      </w:r>
      <w:r>
        <w:t>3Q</w:t>
      </w:r>
      <w:r>
        <w:rPr>
          <w:rFonts w:hint="eastAsia"/>
        </w:rPr>
        <w:t>问答系统兑换了</w:t>
      </w:r>
      <w:r>
        <w:t>xx</w:t>
      </w:r>
      <w:r>
        <w:rPr>
          <w:rFonts w:hint="eastAsia"/>
        </w:rPr>
        <w:t>物品</w:t>
      </w:r>
    </w:p>
    <w:p w:rsidR="001873E7" w:rsidRDefault="001873E7" w:rsidP="00274DCD">
      <w:pPr>
        <w:pStyle w:val="ListParagraph"/>
        <w:ind w:left="420" w:firstLineChars="0" w:firstLine="0"/>
      </w:pPr>
      <w:r>
        <w:rPr>
          <w:rFonts w:hint="eastAsia"/>
        </w:rPr>
        <w:t>地址：</w:t>
      </w:r>
      <w:r>
        <w:t>xxxxxxxxxxxxxxxxxxxxxxx</w:t>
      </w:r>
    </w:p>
    <w:p w:rsidR="001873E7" w:rsidRDefault="001873E7" w:rsidP="00274DCD">
      <w:pPr>
        <w:pStyle w:val="ListParagraph"/>
        <w:ind w:left="420" w:firstLineChars="0" w:firstLine="0"/>
      </w:pPr>
      <w:r>
        <w:rPr>
          <w:rFonts w:hint="eastAsia"/>
        </w:rPr>
        <w:t>王某某收（</w:t>
      </w:r>
      <w:r>
        <w:t>139********</w:t>
      </w:r>
      <w:r>
        <w:rPr>
          <w:rFonts w:hint="eastAsia"/>
        </w:rPr>
        <w:t>）</w:t>
      </w:r>
    </w:p>
    <w:p w:rsidR="001873E7" w:rsidRDefault="001873E7" w:rsidP="00274DCD">
      <w:pPr>
        <w:pStyle w:val="ListParagraph"/>
        <w:ind w:left="420" w:firstLineChars="0" w:firstLine="0"/>
      </w:pPr>
      <w:r>
        <w:rPr>
          <w:rFonts w:hint="eastAsia"/>
        </w:rPr>
        <w:t>如果本操作不是您发起的，请及时联系我们</w:t>
      </w:r>
    </w:p>
    <w:p w:rsidR="001873E7" w:rsidRDefault="001873E7" w:rsidP="00274DCD">
      <w:pPr>
        <w:pStyle w:val="ListParagraph"/>
        <w:ind w:left="420" w:firstLineChars="0" w:firstLine="0"/>
      </w:pPr>
    </w:p>
    <w:p w:rsidR="001873E7" w:rsidRDefault="001873E7" w:rsidP="00DC68A8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同时，问答系统给管理员邮箱（可能没有或多个）发一封邮件</w:t>
      </w:r>
    </w:p>
    <w:p w:rsidR="001873E7" w:rsidRDefault="001873E7" w:rsidP="00F65BCE">
      <w:pPr>
        <w:pStyle w:val="ListParagraph"/>
        <w:ind w:left="420" w:firstLineChars="0" w:firstLine="0"/>
      </w:pPr>
      <w:r>
        <w:t>3Q-ID=55xxxxx</w:t>
      </w:r>
      <w:r>
        <w:rPr>
          <w:rFonts w:hint="eastAsia"/>
        </w:rPr>
        <w:t>的用户于</w:t>
      </w:r>
      <w:r>
        <w:t>x</w:t>
      </w:r>
      <w:r>
        <w:rPr>
          <w:rFonts w:hint="eastAsia"/>
        </w:rPr>
        <w:t>年</w:t>
      </w:r>
      <w:r>
        <w:t>x</w:t>
      </w:r>
      <w:r>
        <w:rPr>
          <w:rFonts w:hint="eastAsia"/>
        </w:rPr>
        <w:t>月</w:t>
      </w:r>
      <w:r>
        <w:t>x</w:t>
      </w:r>
      <w:r>
        <w:rPr>
          <w:rFonts w:hint="eastAsia"/>
        </w:rPr>
        <w:t>日</w:t>
      </w:r>
      <w:r>
        <w:t xml:space="preserve"> x</w:t>
      </w:r>
      <w:r>
        <w:rPr>
          <w:rFonts w:hint="eastAsia"/>
        </w:rPr>
        <w:t>时</w:t>
      </w:r>
      <w:r>
        <w:t>x</w:t>
      </w:r>
      <w:r>
        <w:rPr>
          <w:rFonts w:hint="eastAsia"/>
        </w:rPr>
        <w:t>分</w:t>
      </w:r>
    </w:p>
    <w:p w:rsidR="001873E7" w:rsidRDefault="001873E7" w:rsidP="00F65BCE">
      <w:pPr>
        <w:pStyle w:val="ListParagraph"/>
        <w:ind w:left="420" w:firstLineChars="0" w:firstLine="0"/>
      </w:pPr>
      <w:r>
        <w:rPr>
          <w:rFonts w:hint="eastAsia"/>
        </w:rPr>
        <w:t>在</w:t>
      </w:r>
      <w:r>
        <w:t>3Q</w:t>
      </w:r>
      <w:r>
        <w:rPr>
          <w:rFonts w:hint="eastAsia"/>
        </w:rPr>
        <w:t>问答系统兑换了</w:t>
      </w:r>
      <w:r>
        <w:t>xx</w:t>
      </w:r>
      <w:r>
        <w:rPr>
          <w:rFonts w:hint="eastAsia"/>
        </w:rPr>
        <w:t>物品</w:t>
      </w:r>
    </w:p>
    <w:p w:rsidR="001873E7" w:rsidRDefault="001873E7" w:rsidP="00F65BCE">
      <w:pPr>
        <w:pStyle w:val="ListParagraph"/>
        <w:ind w:left="420" w:firstLineChars="0" w:firstLine="0"/>
      </w:pPr>
      <w:r>
        <w:rPr>
          <w:rFonts w:hint="eastAsia"/>
        </w:rPr>
        <w:t>地址：</w:t>
      </w:r>
      <w:r>
        <w:t>xxxxxxxxxxxxxxxxxxxxxxx</w:t>
      </w:r>
    </w:p>
    <w:p w:rsidR="001873E7" w:rsidRDefault="001873E7" w:rsidP="00F65BCE">
      <w:pPr>
        <w:pStyle w:val="ListParagraph"/>
        <w:ind w:left="420" w:firstLineChars="0" w:firstLine="0"/>
      </w:pPr>
      <w:r>
        <w:rPr>
          <w:rFonts w:hint="eastAsia"/>
        </w:rPr>
        <w:t>邮编：</w:t>
      </w:r>
      <w:r>
        <w:t>xxxxx</w:t>
      </w:r>
    </w:p>
    <w:p w:rsidR="001873E7" w:rsidRDefault="001873E7" w:rsidP="00F65BCE">
      <w:pPr>
        <w:pStyle w:val="ListParagraph"/>
        <w:ind w:left="420" w:firstLineChars="0" w:firstLine="0"/>
      </w:pPr>
      <w:r>
        <w:rPr>
          <w:rFonts w:hint="eastAsia"/>
        </w:rPr>
        <w:t>收件人：</w:t>
      </w:r>
      <w:r>
        <w:t>xxxxxx</w:t>
      </w:r>
    </w:p>
    <w:p w:rsidR="001873E7" w:rsidRDefault="001873E7" w:rsidP="00F65BCE">
      <w:pPr>
        <w:pStyle w:val="ListParagraph"/>
        <w:ind w:left="420" w:firstLineChars="0" w:firstLine="0"/>
      </w:pPr>
      <w:r>
        <w:rPr>
          <w:rFonts w:hint="eastAsia"/>
        </w:rPr>
        <w:t>电话：</w:t>
      </w:r>
      <w:r>
        <w:t>xxxxxx</w:t>
      </w:r>
    </w:p>
    <w:p w:rsidR="001873E7" w:rsidRPr="00274DCD" w:rsidRDefault="001873E7" w:rsidP="00F65BCE"/>
    <w:p w:rsidR="001873E7" w:rsidRDefault="001873E7" w:rsidP="00531F8C">
      <w:pPr>
        <w:pStyle w:val="Heading2"/>
      </w:pPr>
      <w:r>
        <w:t>API</w:t>
      </w:r>
      <w:r>
        <w:rPr>
          <w:rFonts w:hint="eastAsia"/>
        </w:rPr>
        <w:t>接口</w:t>
      </w:r>
    </w:p>
    <w:p w:rsidR="001873E7" w:rsidRDefault="001873E7" w:rsidP="00531F8C">
      <w:pPr>
        <w:pStyle w:val="Heading3"/>
        <w:numPr>
          <w:ilvl w:val="0"/>
          <w:numId w:val="13"/>
        </w:numPr>
      </w:pPr>
      <w:r>
        <w:rPr>
          <w:rFonts w:hint="eastAsia"/>
        </w:rPr>
        <w:t>所有接口调用部分，必须提供详细的文档说明</w:t>
      </w:r>
    </w:p>
    <w:p w:rsidR="001873E7" w:rsidRDefault="001873E7" w:rsidP="00531F8C">
      <w:pPr>
        <w:pStyle w:val="Heading3"/>
        <w:numPr>
          <w:ilvl w:val="0"/>
          <w:numId w:val="13"/>
        </w:numPr>
      </w:pPr>
      <w:r>
        <w:rPr>
          <w:rFonts w:hint="eastAsia"/>
        </w:rPr>
        <w:t>问答系统的身份验证</w:t>
      </w:r>
    </w:p>
    <w:p w:rsidR="001873E7" w:rsidRDefault="001873E7" w:rsidP="00531F8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用户直接进入问答，输入</w:t>
      </w:r>
      <w:r>
        <w:t>3Q</w:t>
      </w:r>
      <w:r>
        <w:rPr>
          <w:rFonts w:hint="eastAsia"/>
        </w:rPr>
        <w:t>的账号、密码</w:t>
      </w:r>
    </w:p>
    <w:p w:rsidR="001873E7" w:rsidRDefault="001873E7" w:rsidP="00531F8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问答调用</w:t>
      </w:r>
      <w:r>
        <w:t>3Q</w:t>
      </w:r>
      <w:r>
        <w:rPr>
          <w:rFonts w:hint="eastAsia"/>
        </w:rPr>
        <w:t>提供的接口，校验身份合法性，并获取用户信息</w:t>
      </w:r>
    </w:p>
    <w:p w:rsidR="001873E7" w:rsidRDefault="001873E7" w:rsidP="000C307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如果该用户不存在问答中，由问答系统自行创建</w:t>
      </w:r>
    </w:p>
    <w:p w:rsidR="001873E7" w:rsidRPr="00531F8C" w:rsidRDefault="001873E7" w:rsidP="00531F8C">
      <w:pPr>
        <w:pStyle w:val="ListParagraph"/>
        <w:numPr>
          <w:ilvl w:val="0"/>
          <w:numId w:val="14"/>
        </w:numPr>
        <w:ind w:firstLineChars="0"/>
      </w:pPr>
      <w:r>
        <w:t>HTTPS</w:t>
      </w:r>
      <w:r>
        <w:rPr>
          <w:rFonts w:hint="eastAsia"/>
        </w:rPr>
        <w:t>，密码加密</w:t>
      </w:r>
    </w:p>
    <w:p w:rsidR="001873E7" w:rsidRDefault="001873E7" w:rsidP="00531F8C">
      <w:pPr>
        <w:pStyle w:val="Heading3"/>
      </w:pPr>
      <w:r>
        <w:rPr>
          <w:rFonts w:hint="eastAsia"/>
        </w:rPr>
        <w:t>初始化用户</w:t>
      </w:r>
    </w:p>
    <w:p w:rsidR="001873E7" w:rsidRDefault="001873E7" w:rsidP="000E3818">
      <w:pPr>
        <w:pStyle w:val="ListParagraph"/>
        <w:numPr>
          <w:ilvl w:val="0"/>
          <w:numId w:val="17"/>
        </w:numPr>
        <w:ind w:firstLineChars="0"/>
      </w:pPr>
      <w:r>
        <w:t>3Q</w:t>
      </w:r>
      <w:r>
        <w:rPr>
          <w:rFonts w:hint="eastAsia"/>
        </w:rPr>
        <w:t>客户端用户，第一次进入问答</w:t>
      </w:r>
    </w:p>
    <w:p w:rsidR="001873E7" w:rsidRDefault="001873E7" w:rsidP="000E3818">
      <w:pPr>
        <w:pStyle w:val="ListParagraph"/>
        <w:numPr>
          <w:ilvl w:val="0"/>
          <w:numId w:val="17"/>
        </w:numPr>
        <w:ind w:firstLineChars="0"/>
      </w:pPr>
      <w:r>
        <w:t>3Q</w:t>
      </w:r>
      <w:r>
        <w:rPr>
          <w:rFonts w:hint="eastAsia"/>
        </w:rPr>
        <w:t>客户端生成一个</w:t>
      </w:r>
      <w:r>
        <w:t>Token</w:t>
      </w:r>
      <w:r>
        <w:rPr>
          <w:rFonts w:hint="eastAsia"/>
        </w:rPr>
        <w:t>令牌，并作为参数传递给问答系统。</w:t>
      </w:r>
    </w:p>
    <w:p w:rsidR="001873E7" w:rsidRDefault="001873E7" w:rsidP="000E3818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问答收到这个</w:t>
      </w:r>
      <w:r>
        <w:t>Token</w:t>
      </w:r>
      <w:r>
        <w:rPr>
          <w:rFonts w:hint="eastAsia"/>
        </w:rPr>
        <w:t>，调用</w:t>
      </w:r>
      <w:r>
        <w:t>3Q</w:t>
      </w:r>
      <w:r>
        <w:rPr>
          <w:rFonts w:hint="eastAsia"/>
        </w:rPr>
        <w:t>提供的</w:t>
      </w:r>
      <w:r>
        <w:t>WebService</w:t>
      </w:r>
      <w:r>
        <w:rPr>
          <w:rFonts w:hint="eastAsia"/>
        </w:rPr>
        <w:t>接口，验证该用户是否有效，以及取到账号</w:t>
      </w:r>
      <w:r>
        <w:t>ID</w:t>
      </w:r>
      <w:r>
        <w:rPr>
          <w:rFonts w:hint="eastAsia"/>
        </w:rPr>
        <w:t>信息（是一串数字，文本类型）</w:t>
      </w:r>
    </w:p>
    <w:p w:rsidR="001873E7" w:rsidRPr="00A3397E" w:rsidRDefault="001873E7" w:rsidP="00D369F5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问答系统，根据上述用户</w:t>
      </w:r>
      <w:r>
        <w:t>ID</w:t>
      </w:r>
      <w:r>
        <w:rPr>
          <w:rFonts w:hint="eastAsia"/>
        </w:rPr>
        <w:t>搜索本地用户账号信息，如果未搜到，则新建一个用户，账号</w:t>
      </w:r>
    </w:p>
    <w:p w:rsidR="001873E7" w:rsidRDefault="001873E7" w:rsidP="00531F8C">
      <w:pPr>
        <w:pStyle w:val="Heading3"/>
      </w:pPr>
      <w:r>
        <w:rPr>
          <w:rFonts w:hint="eastAsia"/>
        </w:rPr>
        <w:t>从</w:t>
      </w:r>
      <w:r>
        <w:t>3Q</w:t>
      </w:r>
      <w:r>
        <w:rPr>
          <w:rFonts w:hint="eastAsia"/>
        </w:rPr>
        <w:t>客户端登录问答</w:t>
      </w:r>
    </w:p>
    <w:p w:rsidR="001873E7" w:rsidRDefault="001873E7" w:rsidP="00531F8C">
      <w:pPr>
        <w:pStyle w:val="ListParagraph"/>
        <w:numPr>
          <w:ilvl w:val="0"/>
          <w:numId w:val="15"/>
        </w:numPr>
        <w:ind w:firstLineChars="0"/>
      </w:pPr>
      <w:r>
        <w:t>3Q</w:t>
      </w:r>
      <w:r>
        <w:rPr>
          <w:rFonts w:hint="eastAsia"/>
        </w:rPr>
        <w:t>客户端生成一个</w:t>
      </w:r>
      <w:r>
        <w:t>Token</w:t>
      </w:r>
      <w:r>
        <w:rPr>
          <w:rFonts w:hint="eastAsia"/>
        </w:rPr>
        <w:t>令牌，并作为参数传递给问答系统。</w:t>
      </w:r>
    </w:p>
    <w:p w:rsidR="001873E7" w:rsidRPr="00531F8C" w:rsidRDefault="001873E7" w:rsidP="00531F8C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问答收到这个</w:t>
      </w:r>
      <w:r>
        <w:t>Token</w:t>
      </w:r>
      <w:r>
        <w:rPr>
          <w:rFonts w:hint="eastAsia"/>
        </w:rPr>
        <w:t>，调用</w:t>
      </w:r>
      <w:r>
        <w:t>3Q</w:t>
      </w:r>
      <w:r>
        <w:rPr>
          <w:rFonts w:hint="eastAsia"/>
        </w:rPr>
        <w:t>提供的</w:t>
      </w:r>
      <w:r>
        <w:t>WebService</w:t>
      </w:r>
      <w:r>
        <w:rPr>
          <w:rFonts w:hint="eastAsia"/>
        </w:rPr>
        <w:t>接口，验证该用户是否有效，以及其账号多少，并放行登录。</w:t>
      </w:r>
    </w:p>
    <w:p w:rsidR="001873E7" w:rsidRDefault="001873E7" w:rsidP="00726ED6">
      <w:pPr>
        <w:pStyle w:val="Heading3"/>
      </w:pPr>
      <w:r>
        <w:rPr>
          <w:rFonts w:hint="eastAsia"/>
        </w:rPr>
        <w:t>用户状态获取</w:t>
      </w:r>
    </w:p>
    <w:p w:rsidR="001873E7" w:rsidRDefault="001873E7" w:rsidP="00726ED6">
      <w:r>
        <w:rPr>
          <w:rFonts w:hint="eastAsia"/>
        </w:rPr>
        <w:t>从问答的</w:t>
      </w:r>
      <w:r>
        <w:t>Web</w:t>
      </w:r>
      <w:r>
        <w:rPr>
          <w:rFonts w:hint="eastAsia"/>
        </w:rPr>
        <w:t>端可以看到每个用户的</w:t>
      </w:r>
      <w:r>
        <w:t>IM</w:t>
      </w:r>
      <w:r>
        <w:rPr>
          <w:rFonts w:hint="eastAsia"/>
        </w:rPr>
        <w:t>状态（</w:t>
      </w:r>
      <w:r w:rsidRPr="006618F2">
        <w:rPr>
          <w:rStyle w:val="IntenseReference"/>
          <w:rFonts w:hint="eastAsia"/>
        </w:rPr>
        <w:t>提供接口</w:t>
      </w:r>
      <w:r>
        <w:rPr>
          <w:rStyle w:val="IntenseReference"/>
          <w:rFonts w:hint="eastAsia"/>
        </w:rPr>
        <w:t>，查询</w:t>
      </w:r>
      <w:r>
        <w:rPr>
          <w:rFonts w:hint="eastAsia"/>
        </w:rPr>
        <w:t>）</w:t>
      </w:r>
    </w:p>
    <w:p w:rsidR="001873E7" w:rsidRDefault="001873E7" w:rsidP="0053476E">
      <w:pPr>
        <w:pStyle w:val="Heading3"/>
      </w:pPr>
      <w:r>
        <w:rPr>
          <w:rFonts w:hint="eastAsia"/>
        </w:rPr>
        <w:t>充值接口</w:t>
      </w:r>
    </w:p>
    <w:p w:rsidR="001873E7" w:rsidRPr="00971C4A" w:rsidRDefault="001873E7" w:rsidP="00971C4A">
      <w:r>
        <w:rPr>
          <w:rFonts w:hint="eastAsia"/>
        </w:rPr>
        <w:t>用户从礼品区获取充值卡，并充值到指定的</w:t>
      </w:r>
      <w:r>
        <w:t>3Q</w:t>
      </w:r>
      <w:r>
        <w:rPr>
          <w:rFonts w:hint="eastAsia"/>
        </w:rPr>
        <w:t>账户中。</w:t>
      </w:r>
    </w:p>
    <w:p w:rsidR="001873E7" w:rsidRDefault="001873E7" w:rsidP="0053476E">
      <w:pPr>
        <w:pStyle w:val="Heading3"/>
      </w:pPr>
      <w:r>
        <w:rPr>
          <w:rFonts w:hint="eastAsia"/>
        </w:rPr>
        <w:t>消息通知</w:t>
      </w:r>
      <w:r>
        <w:t>/</w:t>
      </w:r>
      <w:r>
        <w:rPr>
          <w:rFonts w:hint="eastAsia"/>
        </w:rPr>
        <w:t>推送</w:t>
      </w:r>
    </w:p>
    <w:p w:rsidR="001873E7" w:rsidRDefault="001873E7" w:rsidP="001857E6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当提问者的问题被回答后，马上调用通知接口（问答已经内置系统消息以及邮件通知方式），增加</w:t>
      </w:r>
      <w:r>
        <w:t>3Q</w:t>
      </w:r>
      <w:r>
        <w:rPr>
          <w:rFonts w:hint="eastAsia"/>
        </w:rPr>
        <w:t>客户端通知的方式（</w:t>
      </w:r>
      <w:r w:rsidRPr="006618F2">
        <w:rPr>
          <w:rStyle w:val="IntenseReference"/>
          <w:rFonts w:hint="eastAsia"/>
        </w:rPr>
        <w:t>提供接口</w:t>
      </w:r>
      <w:r>
        <w:rPr>
          <w:rFonts w:hint="eastAsia"/>
        </w:rPr>
        <w:t>）</w:t>
      </w:r>
    </w:p>
    <w:p w:rsidR="001873E7" w:rsidRDefault="001873E7" w:rsidP="0053476E"/>
    <w:p w:rsidR="001873E7" w:rsidRDefault="001873E7" w:rsidP="00D3319B">
      <w:pPr>
        <w:ind w:leftChars="200" w:left="31680"/>
      </w:pPr>
      <w:r>
        <w:rPr>
          <w:rFonts w:hint="eastAsia"/>
        </w:rPr>
        <w:t>接口参数：</w:t>
      </w:r>
    </w:p>
    <w:p w:rsidR="001873E7" w:rsidRDefault="001873E7" w:rsidP="00D3319B">
      <w:pPr>
        <w:pStyle w:val="ListParagraph"/>
        <w:numPr>
          <w:ilvl w:val="0"/>
          <w:numId w:val="21"/>
        </w:numPr>
        <w:ind w:leftChars="200" w:left="31680" w:firstLineChars="0"/>
      </w:pPr>
      <w:r>
        <w:rPr>
          <w:rFonts w:hint="eastAsia"/>
        </w:rPr>
        <w:t>回答者</w:t>
      </w:r>
      <w:r>
        <w:t>3Q-ID</w:t>
      </w:r>
    </w:p>
    <w:p w:rsidR="001873E7" w:rsidRDefault="001873E7" w:rsidP="00D3319B">
      <w:pPr>
        <w:pStyle w:val="ListParagraph"/>
        <w:numPr>
          <w:ilvl w:val="0"/>
          <w:numId w:val="21"/>
        </w:numPr>
        <w:ind w:leftChars="200" w:left="31680" w:firstLineChars="0"/>
      </w:pPr>
      <w:r>
        <w:rPr>
          <w:rFonts w:hint="eastAsia"/>
        </w:rPr>
        <w:t>回答者昵称</w:t>
      </w:r>
    </w:p>
    <w:p w:rsidR="001873E7" w:rsidRDefault="001873E7" w:rsidP="00D3319B">
      <w:pPr>
        <w:pStyle w:val="ListParagraph"/>
        <w:numPr>
          <w:ilvl w:val="0"/>
          <w:numId w:val="21"/>
        </w:numPr>
        <w:ind w:leftChars="200" w:left="31680" w:firstLineChars="0"/>
      </w:pPr>
      <w:r>
        <w:rPr>
          <w:rFonts w:hint="eastAsia"/>
        </w:rPr>
        <w:t>回答哪个问题</w:t>
      </w:r>
      <w:r>
        <w:t>————</w:t>
      </w:r>
      <w:r>
        <w:rPr>
          <w:rFonts w:hint="eastAsia"/>
        </w:rPr>
        <w:t>问题的标题</w:t>
      </w:r>
    </w:p>
    <w:p w:rsidR="001873E7" w:rsidRDefault="001873E7" w:rsidP="00D3319B">
      <w:pPr>
        <w:pStyle w:val="ListParagraph"/>
        <w:numPr>
          <w:ilvl w:val="0"/>
          <w:numId w:val="21"/>
        </w:numPr>
        <w:ind w:leftChars="200" w:left="31680" w:firstLineChars="0"/>
      </w:pPr>
      <w:r>
        <w:rPr>
          <w:rFonts w:hint="eastAsia"/>
        </w:rPr>
        <w:t>回答的内容</w:t>
      </w:r>
    </w:p>
    <w:p w:rsidR="001873E7" w:rsidRDefault="001873E7" w:rsidP="001857E6">
      <w:pPr>
        <w:pStyle w:val="ListParagraph"/>
        <w:ind w:left="840" w:firstLineChars="0" w:firstLine="0"/>
      </w:pPr>
    </w:p>
    <w:p w:rsidR="001873E7" w:rsidRDefault="001873E7" w:rsidP="001857E6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系统后台增加失败统计，当消息推送失败时能够实时记录，统计元素如下：</w:t>
      </w:r>
    </w:p>
    <w:p w:rsidR="001873E7" w:rsidRDefault="001873E7" w:rsidP="001857E6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时间（月</w:t>
      </w:r>
      <w:r>
        <w:t>/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时</w:t>
      </w:r>
      <w:r>
        <w:t>:</w:t>
      </w:r>
      <w:r>
        <w:rPr>
          <w:rFonts w:hint="eastAsia"/>
        </w:rPr>
        <w:t>分</w:t>
      </w:r>
      <w:r>
        <w:t>:</w:t>
      </w:r>
      <w:r>
        <w:rPr>
          <w:rFonts w:hint="eastAsia"/>
        </w:rPr>
        <w:t>秒）</w:t>
      </w:r>
    </w:p>
    <w:p w:rsidR="001873E7" w:rsidRDefault="001873E7" w:rsidP="001857E6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发送者</w:t>
      </w:r>
      <w:r>
        <w:t>ID</w:t>
      </w:r>
    </w:p>
    <w:p w:rsidR="001873E7" w:rsidRDefault="001873E7" w:rsidP="001857E6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接受者</w:t>
      </w:r>
      <w:r>
        <w:t>ID</w:t>
      </w:r>
    </w:p>
    <w:p w:rsidR="001873E7" w:rsidRDefault="001873E7" w:rsidP="001857E6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问题的标题</w:t>
      </w:r>
    </w:p>
    <w:p w:rsidR="001873E7" w:rsidRDefault="001873E7" w:rsidP="00A665C0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接口的返回码，或者无返回码</w:t>
      </w:r>
    </w:p>
    <w:p w:rsidR="001873E7" w:rsidRPr="001857E6" w:rsidRDefault="001873E7" w:rsidP="00A665C0">
      <w:pPr>
        <w:pStyle w:val="ListParagraph"/>
        <w:ind w:left="840" w:firstLineChars="0" w:firstLine="0"/>
      </w:pPr>
    </w:p>
    <w:p w:rsidR="001873E7" w:rsidRDefault="001873E7" w:rsidP="00892428">
      <w:pPr>
        <w:pStyle w:val="Heading2"/>
      </w:pPr>
      <w:r>
        <w:rPr>
          <w:rFonts w:hint="eastAsia"/>
        </w:rPr>
        <w:t>客户端界面</w:t>
      </w:r>
    </w:p>
    <w:p w:rsidR="001873E7" w:rsidRDefault="001873E7" w:rsidP="00892428">
      <w:r>
        <w:rPr>
          <w:noProof/>
        </w:rPr>
        <w:pict>
          <v:shape id="图片 10" o:spid="_x0000_i1035" type="#_x0000_t75" style="width:413.25pt;height:196.5pt;visibility:visible">
            <v:imagedata r:id="rId17" o:title=""/>
          </v:shape>
        </w:pict>
      </w:r>
    </w:p>
    <w:p w:rsidR="001873E7" w:rsidRDefault="001873E7" w:rsidP="00892428"/>
    <w:p w:rsidR="001873E7" w:rsidRDefault="001873E7" w:rsidP="00062C63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r>
        <w:t>3Q</w:t>
      </w:r>
      <w:r>
        <w:rPr>
          <w:rFonts w:hint="eastAsia"/>
        </w:rPr>
        <w:t>客户端的入口，点击后，出现上述网页（通过客户端的</w:t>
      </w:r>
      <w:r>
        <w:t>IE</w:t>
      </w:r>
      <w:r>
        <w:rPr>
          <w:rFonts w:hint="eastAsia"/>
        </w:rPr>
        <w:t>容器打开）</w:t>
      </w:r>
    </w:p>
    <w:p w:rsidR="001873E7" w:rsidRDefault="001873E7" w:rsidP="00062C63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上图网页位于</w:t>
      </w:r>
      <w:r>
        <w:t>3Q</w:t>
      </w:r>
      <w:r>
        <w:rPr>
          <w:rFonts w:hint="eastAsia"/>
        </w:rPr>
        <w:t>客户端的安装目录（本地电脑），该网页通过</w:t>
      </w:r>
      <w:r>
        <w:t>Ajax</w:t>
      </w:r>
      <w:r>
        <w:rPr>
          <w:rFonts w:hint="eastAsia"/>
        </w:rPr>
        <w:t>的方式，获取后台的数据（右侧，我的提问列表，获取最近的</w:t>
      </w:r>
      <w:r>
        <w:t>10</w:t>
      </w:r>
      <w:r>
        <w:rPr>
          <w:rFonts w:hint="eastAsia"/>
        </w:rPr>
        <w:t>条记录），并加载；且加载过程有动画。</w:t>
      </w:r>
    </w:p>
    <w:p w:rsidR="001873E7" w:rsidRDefault="001873E7" w:rsidP="001A1522">
      <w:pPr>
        <w:pStyle w:val="ListParagraph"/>
        <w:ind w:left="420" w:firstLineChars="0" w:firstLine="0"/>
      </w:pPr>
    </w:p>
    <w:p w:rsidR="001873E7" w:rsidRDefault="001873E7" w:rsidP="001A1522">
      <w:pPr>
        <w:pStyle w:val="ListParagraph"/>
        <w:ind w:left="420" w:firstLineChars="0" w:firstLine="0"/>
      </w:pPr>
      <w:r>
        <w:rPr>
          <w:rFonts w:hint="eastAsia"/>
        </w:rPr>
        <w:t>用户点击标题后，可以进入问答系统的具体位置。</w:t>
      </w:r>
    </w:p>
    <w:p w:rsidR="001873E7" w:rsidRPr="001A1522" w:rsidRDefault="001873E7" w:rsidP="001A1522">
      <w:pPr>
        <w:pStyle w:val="ListParagraph"/>
        <w:ind w:left="420" w:firstLineChars="0" w:firstLine="0"/>
      </w:pPr>
    </w:p>
    <w:p w:rsidR="001873E7" w:rsidRDefault="001873E7" w:rsidP="00062C63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客户端自动传入</w:t>
      </w:r>
      <w:r>
        <w:t>“</w:t>
      </w:r>
      <w:r>
        <w:rPr>
          <w:rFonts w:hint="eastAsia"/>
        </w:rPr>
        <w:t>问题分类</w:t>
      </w:r>
      <w:r>
        <w:t>”</w:t>
      </w:r>
      <w:r>
        <w:rPr>
          <w:rFonts w:hint="eastAsia"/>
        </w:rPr>
        <w:t>信息</w:t>
      </w:r>
    </w:p>
    <w:p w:rsidR="001873E7" w:rsidRDefault="001873E7" w:rsidP="00062C63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底部工具条</w:t>
      </w:r>
    </w:p>
    <w:p w:rsidR="001873E7" w:rsidRDefault="001873E7" w:rsidP="006467FE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表情</w:t>
      </w:r>
    </w:p>
    <w:p w:rsidR="001873E7" w:rsidRDefault="001873E7" w:rsidP="006467FE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截屏（我们提供</w:t>
      </w:r>
      <w:r>
        <w:t>ActiveX</w:t>
      </w:r>
      <w:r>
        <w:rPr>
          <w:rFonts w:hint="eastAsia"/>
        </w:rPr>
        <w:t>插件）</w:t>
      </w:r>
    </w:p>
    <w:p w:rsidR="001873E7" w:rsidRDefault="001873E7" w:rsidP="006467FE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上传图片</w:t>
      </w:r>
    </w:p>
    <w:p w:rsidR="001873E7" w:rsidRDefault="001873E7" w:rsidP="006467FE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上传附件</w:t>
      </w:r>
    </w:p>
    <w:p w:rsidR="001873E7" w:rsidRDefault="001873E7" w:rsidP="006467FE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地图</w:t>
      </w:r>
    </w:p>
    <w:p w:rsidR="001873E7" w:rsidRDefault="001873E7" w:rsidP="006467FE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粗体</w:t>
      </w:r>
    </w:p>
    <w:p w:rsidR="001873E7" w:rsidRDefault="001873E7" w:rsidP="005457B2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右边区域，我的提问</w:t>
      </w:r>
    </w:p>
    <w:p w:rsidR="001873E7" w:rsidRDefault="001873E7" w:rsidP="00631F3D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列出最近的</w:t>
      </w:r>
      <w:r>
        <w:t>5-6</w:t>
      </w:r>
      <w:r>
        <w:rPr>
          <w:rFonts w:hint="eastAsia"/>
        </w:rPr>
        <w:t>条记录</w:t>
      </w:r>
    </w:p>
    <w:p w:rsidR="001873E7" w:rsidRDefault="001873E7" w:rsidP="00631F3D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蓝色：表示，这个问题还没有人回复</w:t>
      </w:r>
    </w:p>
    <w:p w:rsidR="001873E7" w:rsidRDefault="001873E7" w:rsidP="00631F3D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橙色：表示，这个问题有回复，但未结束</w:t>
      </w:r>
    </w:p>
    <w:p w:rsidR="001873E7" w:rsidRDefault="001873E7" w:rsidP="00631F3D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绿色：表示，这个问题已经结束了</w:t>
      </w:r>
    </w:p>
    <w:p w:rsidR="001873E7" w:rsidRDefault="001873E7" w:rsidP="00631F3D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问题标题，点击后，通过浏览器直接定位到该问题以及回答所在的页面</w:t>
      </w:r>
    </w:p>
    <w:p w:rsidR="001873E7" w:rsidRDefault="001873E7" w:rsidP="00631F3D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我的问题</w:t>
      </w:r>
      <w:r>
        <w:t>”</w:t>
      </w:r>
      <w:r>
        <w:rPr>
          <w:rFonts w:hint="eastAsia"/>
        </w:rPr>
        <w:t>，通过浏览器直接定位到我所有提出的问题中。</w:t>
      </w:r>
    </w:p>
    <w:p w:rsidR="001873E7" w:rsidRDefault="001873E7" w:rsidP="00CC0E5A">
      <w:pPr>
        <w:pStyle w:val="ListParagraph"/>
        <w:ind w:left="840" w:firstLineChars="0" w:firstLine="0"/>
      </w:pPr>
    </w:p>
    <w:p w:rsidR="001873E7" w:rsidRDefault="001873E7" w:rsidP="005457B2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右边区域，相关提问</w:t>
      </w:r>
    </w:p>
    <w:p w:rsidR="001873E7" w:rsidRDefault="001873E7" w:rsidP="00822A11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根据传入的分类信息，列出最近的</w:t>
      </w:r>
      <w:r>
        <w:t>6-8</w:t>
      </w:r>
      <w:r>
        <w:rPr>
          <w:rFonts w:hint="eastAsia"/>
        </w:rPr>
        <w:t>条记录</w:t>
      </w:r>
    </w:p>
    <w:p w:rsidR="001873E7" w:rsidRDefault="001873E7" w:rsidP="00822A11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颜色同上，优先列出绿色的，再到橙色，再到蓝色</w:t>
      </w:r>
    </w:p>
    <w:p w:rsidR="001873E7" w:rsidRDefault="001873E7" w:rsidP="00822A11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问题标题，点击后，通过浏览器直接定位到该问题以及回答所在的页面</w:t>
      </w:r>
    </w:p>
    <w:p w:rsidR="001873E7" w:rsidRDefault="001873E7" w:rsidP="00822A11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相关问题</w:t>
      </w:r>
      <w:r>
        <w:t>”</w:t>
      </w:r>
      <w:r>
        <w:rPr>
          <w:rFonts w:hint="eastAsia"/>
        </w:rPr>
        <w:t>，通过浏览器直接定位到该分类的所有问题中。</w:t>
      </w:r>
    </w:p>
    <w:p w:rsidR="001873E7" w:rsidRDefault="001873E7" w:rsidP="00822A11">
      <w:pPr>
        <w:pStyle w:val="ListParagraph"/>
        <w:ind w:left="840" w:firstLineChars="0" w:firstLine="0"/>
      </w:pPr>
    </w:p>
    <w:p w:rsidR="001873E7" w:rsidRDefault="001873E7" w:rsidP="005457B2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问题成功提交后</w:t>
      </w:r>
    </w:p>
    <w:p w:rsidR="001873E7" w:rsidRDefault="001873E7" w:rsidP="00AB1B15">
      <w:pPr>
        <w:pStyle w:val="ListParagraph"/>
        <w:ind w:left="420" w:firstLineChars="0" w:firstLine="0"/>
      </w:pPr>
      <w:r>
        <w:rPr>
          <w:noProof/>
        </w:rPr>
        <w:pict>
          <v:shape id="图片 11" o:spid="_x0000_i1036" type="#_x0000_t75" style="width:223.5pt;height:252.75pt;visibility:visible">
            <v:imagedata r:id="rId18" o:title=""/>
          </v:shape>
        </w:pict>
      </w:r>
    </w:p>
    <w:p w:rsidR="001873E7" w:rsidRDefault="001873E7" w:rsidP="00AB1B15">
      <w:pPr>
        <w:pStyle w:val="ListParagraph"/>
        <w:ind w:left="420" w:firstLineChars="0" w:firstLine="0"/>
      </w:pPr>
    </w:p>
    <w:sectPr w:rsidR="001873E7" w:rsidSect="00BC236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3E7" w:rsidRDefault="001873E7" w:rsidP="00125769">
      <w:r>
        <w:separator/>
      </w:r>
    </w:p>
  </w:endnote>
  <w:endnote w:type="continuationSeparator" w:id="0">
    <w:p w:rsidR="001873E7" w:rsidRDefault="001873E7" w:rsidP="00125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3E7" w:rsidRDefault="001873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3E7" w:rsidRDefault="001873E7">
    <w:pPr>
      <w:pStyle w:val="Foo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D3319B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Pr="00D3319B">
        <w:rPr>
          <w:b/>
          <w:bCs/>
          <w:noProof/>
          <w:lang w:val="zh-CN"/>
        </w:rPr>
        <w:t>10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3E7" w:rsidRDefault="001873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3E7" w:rsidRDefault="001873E7" w:rsidP="00125769">
      <w:r>
        <w:separator/>
      </w:r>
    </w:p>
  </w:footnote>
  <w:footnote w:type="continuationSeparator" w:id="0">
    <w:p w:rsidR="001873E7" w:rsidRDefault="001873E7" w:rsidP="001257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3E7" w:rsidRDefault="001873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3E7" w:rsidRPr="00002FA9" w:rsidRDefault="001873E7" w:rsidP="00002FA9">
    <w:pPr>
      <w:spacing w:line="264" w:lineRule="auto"/>
      <w:rPr>
        <w:b/>
      </w:rPr>
    </w:pPr>
    <w:r>
      <w:rPr>
        <w:noProof/>
      </w:rPr>
      <w:pict>
        <v:rect id="矩形 222" o:spid="_x0000_s2049" style="position:absolute;left:0;text-align:left;margin-left:0;margin-top:0;width:563.55pt;height:797.7pt;z-index:251660288;visibility:visible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" strokeweight="1.25pt">
          <w10:wrap anchorx="page" anchory="page"/>
        </v:rect>
      </w:pict>
    </w:r>
    <w:r w:rsidRPr="00002FA9">
      <w:rPr>
        <w:rFonts w:hint="eastAsia"/>
        <w:b/>
        <w:sz w:val="20"/>
        <w:szCs w:val="20"/>
      </w:rPr>
      <w:t>问答系统合同附件</w:t>
    </w:r>
    <w:r>
      <w:rPr>
        <w:b/>
        <w:sz w:val="20"/>
        <w:szCs w:val="20"/>
      </w:rPr>
      <w:t xml:space="preserve">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   </w:t>
    </w:r>
    <w:r>
      <w:rPr>
        <w:rFonts w:hint="eastAsia"/>
        <w:b/>
        <w:sz w:val="20"/>
        <w:szCs w:val="20"/>
      </w:rPr>
      <w:t>合同编号：</w:t>
    </w:r>
    <w:r>
      <w:rPr>
        <w:b/>
        <w:sz w:val="20"/>
        <w:szCs w:val="20"/>
      </w:rPr>
      <w:t>20131105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3E7" w:rsidRDefault="001873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03DE"/>
    <w:multiLevelType w:val="hybridMultilevel"/>
    <w:tmpl w:val="6A967F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5A00B9A"/>
    <w:multiLevelType w:val="hybridMultilevel"/>
    <w:tmpl w:val="649410B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A046CD0"/>
    <w:multiLevelType w:val="hybridMultilevel"/>
    <w:tmpl w:val="12C0C1B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B3A62CE"/>
    <w:multiLevelType w:val="hybridMultilevel"/>
    <w:tmpl w:val="5E0688B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0F30604A"/>
    <w:multiLevelType w:val="hybridMultilevel"/>
    <w:tmpl w:val="5EDEE22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1A055C9"/>
    <w:multiLevelType w:val="hybridMultilevel"/>
    <w:tmpl w:val="8C58893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4DA3273"/>
    <w:multiLevelType w:val="hybridMultilevel"/>
    <w:tmpl w:val="6092500A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24A7530C"/>
    <w:multiLevelType w:val="hybridMultilevel"/>
    <w:tmpl w:val="973A3BDE"/>
    <w:lvl w:ilvl="0" w:tplc="04090011">
      <w:start w:val="1"/>
      <w:numFmt w:val="decimal"/>
      <w:lvlText w:val="%1)"/>
      <w:lvlJc w:val="left"/>
      <w:pPr>
        <w:ind w:left="839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9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5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  <w:rPr>
        <w:rFonts w:cs="Times New Roman"/>
      </w:rPr>
    </w:lvl>
  </w:abstractNum>
  <w:abstractNum w:abstractNumId="8">
    <w:nsid w:val="28823BEF"/>
    <w:multiLevelType w:val="hybridMultilevel"/>
    <w:tmpl w:val="9B6E3D6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376968F4"/>
    <w:multiLevelType w:val="hybridMultilevel"/>
    <w:tmpl w:val="630C40FA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49F56F7D"/>
    <w:multiLevelType w:val="hybridMultilevel"/>
    <w:tmpl w:val="7240984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4D5C7B78"/>
    <w:multiLevelType w:val="hybridMultilevel"/>
    <w:tmpl w:val="05608C6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19764D9"/>
    <w:multiLevelType w:val="hybridMultilevel"/>
    <w:tmpl w:val="86DE9A9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56392362"/>
    <w:multiLevelType w:val="hybridMultilevel"/>
    <w:tmpl w:val="27CC257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586566EA"/>
    <w:multiLevelType w:val="hybridMultilevel"/>
    <w:tmpl w:val="F7E242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04465AE"/>
    <w:multiLevelType w:val="hybridMultilevel"/>
    <w:tmpl w:val="FB94E5B2"/>
    <w:lvl w:ilvl="0" w:tplc="B57E4C4E">
      <w:start w:val="1"/>
      <w:numFmt w:val="chineseCountingThousand"/>
      <w:pStyle w:val="Heading2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0F73E8F"/>
    <w:multiLevelType w:val="hybridMultilevel"/>
    <w:tmpl w:val="8B88727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61460191"/>
    <w:multiLevelType w:val="hybridMultilevel"/>
    <w:tmpl w:val="8E583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5FD57A7"/>
    <w:multiLevelType w:val="hybridMultilevel"/>
    <w:tmpl w:val="BB8ED94C"/>
    <w:lvl w:ilvl="0" w:tplc="661E09BC">
      <w:start w:val="1"/>
      <w:numFmt w:val="decimal"/>
      <w:pStyle w:val="Heading3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67C41372"/>
    <w:multiLevelType w:val="hybridMultilevel"/>
    <w:tmpl w:val="6554A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CA121A3"/>
    <w:multiLevelType w:val="hybridMultilevel"/>
    <w:tmpl w:val="6506E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75601A1"/>
    <w:multiLevelType w:val="hybridMultilevel"/>
    <w:tmpl w:val="7240984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79503F31"/>
    <w:multiLevelType w:val="hybridMultilevel"/>
    <w:tmpl w:val="D090C4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7"/>
  </w:num>
  <w:num w:numId="5">
    <w:abstractNumId w:val="15"/>
  </w:num>
  <w:num w:numId="6">
    <w:abstractNumId w:val="18"/>
  </w:num>
  <w:num w:numId="7">
    <w:abstractNumId w:val="18"/>
    <w:lvlOverride w:ilvl="0">
      <w:startOverride w:val="1"/>
    </w:lvlOverride>
  </w:num>
  <w:num w:numId="8">
    <w:abstractNumId w:val="21"/>
  </w:num>
  <w:num w:numId="9">
    <w:abstractNumId w:val="17"/>
  </w:num>
  <w:num w:numId="10">
    <w:abstractNumId w:val="9"/>
  </w:num>
  <w:num w:numId="11">
    <w:abstractNumId w:val="18"/>
    <w:lvlOverride w:ilvl="0">
      <w:startOverride w:val="1"/>
    </w:lvlOverride>
  </w:num>
  <w:num w:numId="12">
    <w:abstractNumId w:val="5"/>
  </w:num>
  <w:num w:numId="13">
    <w:abstractNumId w:val="18"/>
    <w:lvlOverride w:ilvl="0">
      <w:startOverride w:val="1"/>
    </w:lvlOverride>
  </w:num>
  <w:num w:numId="14">
    <w:abstractNumId w:val="6"/>
  </w:num>
  <w:num w:numId="15">
    <w:abstractNumId w:val="16"/>
  </w:num>
  <w:num w:numId="16">
    <w:abstractNumId w:val="4"/>
  </w:num>
  <w:num w:numId="17">
    <w:abstractNumId w:val="11"/>
  </w:num>
  <w:num w:numId="18">
    <w:abstractNumId w:val="20"/>
  </w:num>
  <w:num w:numId="19">
    <w:abstractNumId w:val="1"/>
  </w:num>
  <w:num w:numId="20">
    <w:abstractNumId w:val="8"/>
  </w:num>
  <w:num w:numId="21">
    <w:abstractNumId w:val="19"/>
  </w:num>
  <w:num w:numId="22">
    <w:abstractNumId w:val="3"/>
  </w:num>
  <w:num w:numId="23">
    <w:abstractNumId w:val="14"/>
  </w:num>
  <w:num w:numId="24">
    <w:abstractNumId w:val="18"/>
    <w:lvlOverride w:ilvl="0">
      <w:startOverride w:val="1"/>
    </w:lvlOverride>
  </w:num>
  <w:num w:numId="25">
    <w:abstractNumId w:val="12"/>
  </w:num>
  <w:num w:numId="26">
    <w:abstractNumId w:val="22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5B9D"/>
    <w:rsid w:val="00002FA9"/>
    <w:rsid w:val="00046D2B"/>
    <w:rsid w:val="00062C63"/>
    <w:rsid w:val="000900FB"/>
    <w:rsid w:val="000C2672"/>
    <w:rsid w:val="000C307E"/>
    <w:rsid w:val="000E3818"/>
    <w:rsid w:val="000E4BE0"/>
    <w:rsid w:val="00125769"/>
    <w:rsid w:val="001376BE"/>
    <w:rsid w:val="001747BA"/>
    <w:rsid w:val="001857E6"/>
    <w:rsid w:val="001873E7"/>
    <w:rsid w:val="001A1522"/>
    <w:rsid w:val="001C1FF2"/>
    <w:rsid w:val="00237635"/>
    <w:rsid w:val="00271B5C"/>
    <w:rsid w:val="00274DCD"/>
    <w:rsid w:val="00275E95"/>
    <w:rsid w:val="00277D83"/>
    <w:rsid w:val="002D4881"/>
    <w:rsid w:val="0031335E"/>
    <w:rsid w:val="003364D2"/>
    <w:rsid w:val="00351470"/>
    <w:rsid w:val="00356993"/>
    <w:rsid w:val="003A2E07"/>
    <w:rsid w:val="003B371B"/>
    <w:rsid w:val="003F0AC4"/>
    <w:rsid w:val="00420BAB"/>
    <w:rsid w:val="004566DB"/>
    <w:rsid w:val="004B0583"/>
    <w:rsid w:val="004E2861"/>
    <w:rsid w:val="004E2C34"/>
    <w:rsid w:val="005019A8"/>
    <w:rsid w:val="00512B29"/>
    <w:rsid w:val="00531F8C"/>
    <w:rsid w:val="0053476E"/>
    <w:rsid w:val="00536E37"/>
    <w:rsid w:val="0054428E"/>
    <w:rsid w:val="005457B2"/>
    <w:rsid w:val="00555B9D"/>
    <w:rsid w:val="00587866"/>
    <w:rsid w:val="005921DA"/>
    <w:rsid w:val="005C3C72"/>
    <w:rsid w:val="00621365"/>
    <w:rsid w:val="006215E4"/>
    <w:rsid w:val="00631F3D"/>
    <w:rsid w:val="006467FE"/>
    <w:rsid w:val="00660CEA"/>
    <w:rsid w:val="006618F2"/>
    <w:rsid w:val="0066321C"/>
    <w:rsid w:val="00694073"/>
    <w:rsid w:val="006C17F0"/>
    <w:rsid w:val="006D21D0"/>
    <w:rsid w:val="006D3CB7"/>
    <w:rsid w:val="007170D1"/>
    <w:rsid w:val="00726ED6"/>
    <w:rsid w:val="00736494"/>
    <w:rsid w:val="007A03CE"/>
    <w:rsid w:val="00822A11"/>
    <w:rsid w:val="0086411D"/>
    <w:rsid w:val="0088492F"/>
    <w:rsid w:val="00885111"/>
    <w:rsid w:val="00892428"/>
    <w:rsid w:val="008A05B4"/>
    <w:rsid w:val="008D5479"/>
    <w:rsid w:val="008D6ED7"/>
    <w:rsid w:val="008E36A5"/>
    <w:rsid w:val="00915954"/>
    <w:rsid w:val="00970C8F"/>
    <w:rsid w:val="00971C4A"/>
    <w:rsid w:val="009878EF"/>
    <w:rsid w:val="009D56F1"/>
    <w:rsid w:val="00A3397E"/>
    <w:rsid w:val="00A357C8"/>
    <w:rsid w:val="00A662BC"/>
    <w:rsid w:val="00A665C0"/>
    <w:rsid w:val="00A71DA8"/>
    <w:rsid w:val="00A809AF"/>
    <w:rsid w:val="00A96E4D"/>
    <w:rsid w:val="00AB1B15"/>
    <w:rsid w:val="00AB5F1A"/>
    <w:rsid w:val="00AD51A9"/>
    <w:rsid w:val="00AE03F5"/>
    <w:rsid w:val="00B50C0C"/>
    <w:rsid w:val="00B54FE3"/>
    <w:rsid w:val="00B83FF6"/>
    <w:rsid w:val="00B97211"/>
    <w:rsid w:val="00BB7D89"/>
    <w:rsid w:val="00BC236A"/>
    <w:rsid w:val="00BF666E"/>
    <w:rsid w:val="00C36DB4"/>
    <w:rsid w:val="00CB361D"/>
    <w:rsid w:val="00CC0E5A"/>
    <w:rsid w:val="00CD03F0"/>
    <w:rsid w:val="00CE4E3E"/>
    <w:rsid w:val="00D3319B"/>
    <w:rsid w:val="00D369F5"/>
    <w:rsid w:val="00D56F87"/>
    <w:rsid w:val="00DA7B75"/>
    <w:rsid w:val="00DC68A8"/>
    <w:rsid w:val="00E0148C"/>
    <w:rsid w:val="00F048CE"/>
    <w:rsid w:val="00F30B71"/>
    <w:rsid w:val="00F6108D"/>
    <w:rsid w:val="00F65BCE"/>
    <w:rsid w:val="00FE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6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7170D1"/>
    <w:pPr>
      <w:keepNext/>
      <w:keepLines/>
      <w:numPr>
        <w:numId w:val="5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878EF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7170D1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878EF"/>
    <w:rPr>
      <w:rFonts w:cs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555B9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55B9D"/>
    <w:rPr>
      <w:rFonts w:ascii="Calibri Light" w:eastAsia="宋体" w:hAnsi="Calibri Light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7170D1"/>
    <w:pPr>
      <w:ind w:firstLineChars="200" w:firstLine="420"/>
    </w:pPr>
  </w:style>
  <w:style w:type="character" w:styleId="IntenseEmphasis">
    <w:name w:val="Intense Emphasis"/>
    <w:basedOn w:val="DefaultParagraphFont"/>
    <w:uiPriority w:val="99"/>
    <w:qFormat/>
    <w:rsid w:val="006618F2"/>
    <w:rPr>
      <w:rFonts w:cs="Times New Roman"/>
      <w:i/>
      <w:iCs/>
      <w:color w:val="5B9BD5"/>
    </w:rPr>
  </w:style>
  <w:style w:type="character" w:styleId="IntenseReference">
    <w:name w:val="Intense Reference"/>
    <w:basedOn w:val="DefaultParagraphFont"/>
    <w:uiPriority w:val="99"/>
    <w:qFormat/>
    <w:rsid w:val="006618F2"/>
    <w:rPr>
      <w:rFonts w:cs="Times New Roman"/>
      <w:b/>
      <w:bCs/>
      <w:smallCaps/>
      <w:color w:val="5B9BD5"/>
      <w:spacing w:val="5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618F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618F2"/>
    <w:rPr>
      <w:rFonts w:cs="Times New Roman"/>
      <w:i/>
      <w:iCs/>
      <w:color w:val="5B9BD5"/>
    </w:rPr>
  </w:style>
  <w:style w:type="paragraph" w:styleId="Header">
    <w:name w:val="header"/>
    <w:basedOn w:val="Normal"/>
    <w:link w:val="HeaderChar"/>
    <w:uiPriority w:val="99"/>
    <w:rsid w:val="00125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2576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25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25769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125769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FF6"/>
    <w:rPr>
      <w:rFonts w:cs="Times New Roman"/>
      <w:color w:val="954F72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002FA9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02FA9"/>
    <w:rPr>
      <w:rFonts w:ascii="Calibri Light" w:eastAsia="宋体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239</TotalTime>
  <Pages>9</Pages>
  <Words>368</Words>
  <Characters>2099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问答系统合同附件</dc:title>
  <dc:subject/>
  <dc:creator>Lanny Guo</dc:creator>
  <cp:keywords/>
  <dc:description/>
  <cp:lastModifiedBy>微软用户</cp:lastModifiedBy>
  <cp:revision>76</cp:revision>
  <dcterms:created xsi:type="dcterms:W3CDTF">2013-07-09T14:05:00Z</dcterms:created>
  <dcterms:modified xsi:type="dcterms:W3CDTF">2013-11-13T03:07:00Z</dcterms:modified>
</cp:coreProperties>
</file>